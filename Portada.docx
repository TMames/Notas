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BE8AC" w14:textId="20F26C10" w:rsidR="00767369" w:rsidRPr="00792C4D" w:rsidRDefault="00767369" w:rsidP="00824C5A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bCs/>
          <w:sz w:val="32"/>
          <w:szCs w:val="24"/>
        </w:rPr>
      </w:pPr>
      <w:r w:rsidRPr="00792C4D">
        <w:rPr>
          <w:rFonts w:ascii="Arial" w:hAnsi="Arial" w:cs="Arial"/>
          <w:b/>
          <w:bCs/>
          <w:sz w:val="32"/>
          <w:szCs w:val="24"/>
        </w:rPr>
        <w:t xml:space="preserve">           </w:t>
      </w:r>
    </w:p>
    <w:p w14:paraId="169A0D91" w14:textId="11E7876B" w:rsidR="009D220B" w:rsidRPr="00792C4D" w:rsidRDefault="004C1EF4" w:rsidP="009D220B">
      <w:pPr>
        <w:jc w:val="center"/>
        <w:rPr>
          <w:rStyle w:val="Textoennegrita"/>
          <w:rFonts w:ascii="Arial" w:hAnsi="Arial" w:cs="Arial"/>
          <w:bCs w:val="0"/>
          <w:sz w:val="56"/>
        </w:rPr>
      </w:pPr>
      <w:r>
        <w:rPr>
          <w:rStyle w:val="Textoennegrita"/>
          <w:rFonts w:ascii="Arial" w:hAnsi="Arial" w:cs="Arial"/>
          <w:sz w:val="56"/>
        </w:rPr>
        <w:t>UNIVERSIDAD AUTÓNOMA</w:t>
      </w:r>
      <w:r w:rsidR="0027649C">
        <w:rPr>
          <w:rStyle w:val="Textoennegrita"/>
          <w:rFonts w:ascii="Arial" w:hAnsi="Arial" w:cs="Arial"/>
          <w:sz w:val="56"/>
        </w:rPr>
        <w:t xml:space="preserve"> DE CIUDAD JUÁRES </w:t>
      </w:r>
      <w:r w:rsidR="00E41C83">
        <w:rPr>
          <w:rStyle w:val="Textoennegrita"/>
          <w:rFonts w:ascii="Arial" w:hAnsi="Arial" w:cs="Arial"/>
          <w:sz w:val="56"/>
        </w:rPr>
        <w:t xml:space="preserve">CAMPUS CD. CUAUHTEMOC </w:t>
      </w:r>
    </w:p>
    <w:p w14:paraId="2F07298D" w14:textId="7ED597F9" w:rsidR="009D220B" w:rsidRPr="00792C4D" w:rsidRDefault="00CC395F" w:rsidP="009D220B">
      <w:pPr>
        <w:rPr>
          <w:rStyle w:val="Textoennegrita"/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060F3175" wp14:editId="314A33BA">
            <wp:simplePos x="0" y="0"/>
            <wp:positionH relativeFrom="column">
              <wp:posOffset>-3810</wp:posOffset>
            </wp:positionH>
            <wp:positionV relativeFrom="paragraph">
              <wp:posOffset>145415</wp:posOffset>
            </wp:positionV>
            <wp:extent cx="5629275" cy="5629275"/>
            <wp:effectExtent l="0" t="0" r="0" b="0"/>
            <wp:wrapNone/>
            <wp:docPr id="5709311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31110" name="Imagen 570931110"/>
                    <pic:cNvPicPr/>
                  </pic:nvPicPr>
                  <pic:blipFill>
                    <a:blip r:embed="rId8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1D0B4" w14:textId="0FBE6455" w:rsidR="009D220B" w:rsidRPr="00792C4D" w:rsidRDefault="009D220B" w:rsidP="009D220B">
      <w:pPr>
        <w:rPr>
          <w:rStyle w:val="Textoennegrita"/>
          <w:rFonts w:ascii="Arial" w:hAnsi="Arial" w:cs="Arial"/>
          <w:b w:val="0"/>
          <w:bCs w:val="0"/>
        </w:rPr>
      </w:pPr>
    </w:p>
    <w:p w14:paraId="4C4051FF" w14:textId="3E7D3EBA" w:rsidR="00792C4D" w:rsidRDefault="00792C4D" w:rsidP="00792C4D">
      <w:pPr>
        <w:rPr>
          <w:rStyle w:val="Textoennegrita"/>
          <w:rFonts w:ascii="Arial" w:hAnsi="Arial" w:cs="Arial"/>
          <w:b w:val="0"/>
          <w:sz w:val="36"/>
        </w:rPr>
      </w:pPr>
    </w:p>
    <w:p w14:paraId="5A967DD9" w14:textId="274B019D" w:rsidR="00792C4D" w:rsidRDefault="00792C4D" w:rsidP="00792C4D">
      <w:pPr>
        <w:rPr>
          <w:rStyle w:val="Textoennegrita"/>
          <w:rFonts w:ascii="Arial" w:hAnsi="Arial" w:cs="Arial"/>
          <w:b w:val="0"/>
          <w:sz w:val="36"/>
        </w:rPr>
      </w:pPr>
    </w:p>
    <w:p w14:paraId="5A66E258" w14:textId="428A7B83" w:rsidR="009D220B" w:rsidRPr="00792C4D" w:rsidRDefault="009D220B" w:rsidP="009D220B">
      <w:pPr>
        <w:rPr>
          <w:rStyle w:val="Textoennegrita"/>
          <w:rFonts w:ascii="Arial" w:hAnsi="Arial" w:cs="Arial"/>
          <w:b w:val="0"/>
          <w:bCs w:val="0"/>
          <w:sz w:val="32"/>
        </w:rPr>
      </w:pPr>
    </w:p>
    <w:p w14:paraId="3806351E" w14:textId="4526F88F" w:rsidR="009D220B" w:rsidRPr="00792C4D" w:rsidRDefault="000B709D" w:rsidP="00792C4D">
      <w:pPr>
        <w:jc w:val="center"/>
        <w:rPr>
          <w:rStyle w:val="Textoennegrita"/>
          <w:rFonts w:ascii="Arial" w:hAnsi="Arial" w:cs="Arial"/>
          <w:bCs w:val="0"/>
          <w:sz w:val="40"/>
        </w:rPr>
      </w:pPr>
      <w:r>
        <w:rPr>
          <w:rStyle w:val="Textoennegrita"/>
          <w:rFonts w:ascii="Arial" w:hAnsi="Arial" w:cs="Arial"/>
          <w:sz w:val="40"/>
        </w:rPr>
        <w:t>TIC´S APLICADAS A LAS CIENCIAS DE LA SALUD</w:t>
      </w:r>
    </w:p>
    <w:p w14:paraId="61308FFF" w14:textId="452DFBD3" w:rsidR="004F6E3F" w:rsidRPr="00B93A4C" w:rsidRDefault="00640A63" w:rsidP="004F6E3F">
      <w:pPr>
        <w:pStyle w:val="Ttulo"/>
        <w:rPr>
          <w:rStyle w:val="Textoennegrita"/>
          <w:rFonts w:ascii="Arial" w:hAnsi="Arial" w:cs="Arial"/>
          <w:b/>
          <w:bCs w:val="0"/>
        </w:rPr>
      </w:pPr>
      <w:r>
        <w:rPr>
          <w:rStyle w:val="Textoennegrita"/>
          <w:rFonts w:ascii="Arial" w:hAnsi="Arial" w:cs="Arial"/>
          <w:b/>
          <w:bCs w:val="0"/>
        </w:rPr>
        <w:t>IMPORTANCIA DE LOS SISTEMAS DE INFORMACIÓN EN LA SALUD</w:t>
      </w:r>
    </w:p>
    <w:p w14:paraId="1F110A26" w14:textId="77777777" w:rsidR="00792C4D" w:rsidRPr="00792C4D" w:rsidRDefault="00792C4D" w:rsidP="009D220B">
      <w:pPr>
        <w:pStyle w:val="Ttulo"/>
        <w:rPr>
          <w:rStyle w:val="Textoennegrita"/>
          <w:rFonts w:ascii="Arial" w:hAnsi="Arial" w:cs="Arial"/>
          <w:b/>
          <w:bCs w:val="0"/>
        </w:rPr>
      </w:pPr>
    </w:p>
    <w:p w14:paraId="6BBF057B" w14:textId="77777777" w:rsidR="00792C4D" w:rsidRDefault="00792C4D" w:rsidP="009D220B">
      <w:pPr>
        <w:pStyle w:val="Ttulo"/>
        <w:jc w:val="left"/>
        <w:rPr>
          <w:rStyle w:val="Textoennegrita"/>
          <w:rFonts w:ascii="Arial" w:hAnsi="Arial" w:cs="Arial"/>
          <w:bCs w:val="0"/>
        </w:rPr>
      </w:pPr>
    </w:p>
    <w:p w14:paraId="1A4229EF" w14:textId="77777777" w:rsidR="009D220B" w:rsidRPr="00792C4D" w:rsidRDefault="00D07C8D" w:rsidP="009D220B">
      <w:pPr>
        <w:pStyle w:val="Ttulo"/>
        <w:jc w:val="left"/>
        <w:rPr>
          <w:rStyle w:val="Textoennegrita"/>
          <w:rFonts w:ascii="Arial" w:hAnsi="Arial" w:cs="Arial"/>
          <w:b/>
          <w:bCs w:val="0"/>
        </w:rPr>
      </w:pPr>
      <w:r>
        <w:rPr>
          <w:rStyle w:val="Textoennegrita"/>
          <w:rFonts w:ascii="Arial" w:hAnsi="Arial" w:cs="Arial"/>
          <w:bCs w:val="0"/>
        </w:rPr>
        <w:t xml:space="preserve">ALUMNO: </w:t>
      </w:r>
      <w:r w:rsidR="003A2064">
        <w:rPr>
          <w:rStyle w:val="Textoennegrita"/>
          <w:rFonts w:ascii="Arial" w:hAnsi="Arial" w:cs="Arial"/>
          <w:bCs w:val="0"/>
        </w:rPr>
        <w:t>GERMAN CARAVEO RIVAS</w:t>
      </w:r>
      <w:r w:rsidR="0025636A">
        <w:rPr>
          <w:rStyle w:val="Textoennegrita"/>
          <w:rFonts w:ascii="Arial" w:hAnsi="Arial" w:cs="Arial"/>
          <w:bCs w:val="0"/>
        </w:rPr>
        <w:t xml:space="preserve"> </w:t>
      </w:r>
    </w:p>
    <w:p w14:paraId="774F7F2D" w14:textId="575CC08B" w:rsidR="00D07C8D" w:rsidRDefault="003A30F3" w:rsidP="009D220B">
      <w:pPr>
        <w:pStyle w:val="Ttulo"/>
        <w:jc w:val="left"/>
        <w:rPr>
          <w:rStyle w:val="Textoennegrita"/>
          <w:rFonts w:ascii="Arial" w:hAnsi="Arial" w:cs="Arial"/>
          <w:bCs w:val="0"/>
        </w:rPr>
      </w:pPr>
      <w:r>
        <w:rPr>
          <w:rStyle w:val="Textoennegrita"/>
          <w:rFonts w:ascii="Arial" w:hAnsi="Arial" w:cs="Arial"/>
          <w:bCs w:val="0"/>
        </w:rPr>
        <w:t>MATRICULA</w:t>
      </w:r>
      <w:r w:rsidR="00D07C8D">
        <w:rPr>
          <w:rStyle w:val="Textoennegrita"/>
          <w:rFonts w:ascii="Arial" w:hAnsi="Arial" w:cs="Arial"/>
          <w:bCs w:val="0"/>
        </w:rPr>
        <w:t xml:space="preserve">: </w:t>
      </w:r>
      <w:r w:rsidR="00D07C8D" w:rsidRPr="0025636A">
        <w:rPr>
          <w:rFonts w:ascii="Arial" w:hAnsi="Arial" w:cs="Arial"/>
          <w:b w:val="0"/>
        </w:rPr>
        <w:t>2</w:t>
      </w:r>
      <w:r w:rsidR="002305B6">
        <w:rPr>
          <w:rFonts w:ascii="Arial" w:hAnsi="Arial" w:cs="Arial"/>
          <w:b w:val="0"/>
        </w:rPr>
        <w:t>62974</w:t>
      </w:r>
    </w:p>
    <w:p w14:paraId="3FCEDAE2" w14:textId="7EAF7ECE" w:rsidR="00B6413D" w:rsidRPr="00792C4D" w:rsidRDefault="00B6413D" w:rsidP="0027649C">
      <w:pPr>
        <w:pStyle w:val="Ttulo"/>
        <w:tabs>
          <w:tab w:val="left" w:pos="5835"/>
        </w:tabs>
        <w:jc w:val="left"/>
        <w:rPr>
          <w:rStyle w:val="Textoennegrita"/>
          <w:rFonts w:ascii="Arial" w:hAnsi="Arial" w:cs="Arial"/>
          <w:b/>
          <w:bCs w:val="0"/>
        </w:rPr>
      </w:pPr>
      <w:r>
        <w:rPr>
          <w:rStyle w:val="Textoennegrita"/>
          <w:rFonts w:ascii="Arial" w:hAnsi="Arial" w:cs="Arial"/>
          <w:bCs w:val="0"/>
        </w:rPr>
        <w:t>CARRERA</w:t>
      </w:r>
      <w:r w:rsidR="003A2064">
        <w:rPr>
          <w:rStyle w:val="Textoennegrita"/>
          <w:rFonts w:ascii="Arial" w:hAnsi="Arial" w:cs="Arial"/>
          <w:bCs w:val="0"/>
        </w:rPr>
        <w:t>:</w:t>
      </w:r>
      <w:r w:rsidR="00B72D19">
        <w:rPr>
          <w:rStyle w:val="Textoennegrita"/>
          <w:rFonts w:ascii="Arial" w:hAnsi="Arial" w:cs="Arial"/>
          <w:bCs w:val="0"/>
        </w:rPr>
        <w:t xml:space="preserve"> </w:t>
      </w:r>
      <w:r w:rsidR="003A30F3">
        <w:rPr>
          <w:rStyle w:val="Textoennegrita"/>
          <w:rFonts w:ascii="Arial" w:hAnsi="Arial" w:cs="Arial"/>
          <w:bCs w:val="0"/>
        </w:rPr>
        <w:t>MEDICINA</w:t>
      </w:r>
      <w:r w:rsidR="0027649C">
        <w:rPr>
          <w:rStyle w:val="Textoennegrita"/>
          <w:rFonts w:ascii="Arial" w:hAnsi="Arial" w:cs="Arial"/>
          <w:bCs w:val="0"/>
        </w:rPr>
        <w:tab/>
      </w:r>
    </w:p>
    <w:p w14:paraId="7DAFDB8D" w14:textId="77777777" w:rsidR="009D220B" w:rsidRPr="00792C4D" w:rsidRDefault="009D220B" w:rsidP="009D220B">
      <w:pPr>
        <w:pStyle w:val="Ttulo"/>
        <w:rPr>
          <w:rStyle w:val="Textoennegrita"/>
          <w:rFonts w:ascii="Arial" w:hAnsi="Arial" w:cs="Arial"/>
          <w:b/>
          <w:bCs w:val="0"/>
        </w:rPr>
      </w:pPr>
    </w:p>
    <w:p w14:paraId="5E86AD0D" w14:textId="77777777" w:rsidR="00792C4D" w:rsidRDefault="00792C4D" w:rsidP="009D220B">
      <w:pPr>
        <w:pStyle w:val="Ttulo"/>
        <w:jc w:val="right"/>
        <w:rPr>
          <w:rStyle w:val="Textoennegrita"/>
          <w:rFonts w:ascii="Arial" w:hAnsi="Arial" w:cs="Arial"/>
          <w:bCs w:val="0"/>
        </w:rPr>
      </w:pPr>
    </w:p>
    <w:p w14:paraId="6FA9BD3D" w14:textId="77777777" w:rsidR="00792C4D" w:rsidRDefault="00792C4D" w:rsidP="009D220B">
      <w:pPr>
        <w:pStyle w:val="Ttulo"/>
        <w:jc w:val="right"/>
        <w:rPr>
          <w:rStyle w:val="Textoennegrita"/>
          <w:rFonts w:ascii="Arial" w:hAnsi="Arial" w:cs="Arial"/>
          <w:bCs w:val="0"/>
        </w:rPr>
      </w:pPr>
    </w:p>
    <w:p w14:paraId="5DCDAE1E" w14:textId="77777777" w:rsidR="00931A01" w:rsidRDefault="00931A01" w:rsidP="009D220B">
      <w:pPr>
        <w:pStyle w:val="Ttulo"/>
        <w:jc w:val="right"/>
        <w:rPr>
          <w:rStyle w:val="Textoennegrita"/>
          <w:rFonts w:ascii="Arial" w:hAnsi="Arial" w:cs="Arial"/>
          <w:bCs w:val="0"/>
        </w:rPr>
      </w:pPr>
    </w:p>
    <w:p w14:paraId="369D9089" w14:textId="77777777" w:rsidR="00931A01" w:rsidRDefault="00931A01" w:rsidP="009D220B">
      <w:pPr>
        <w:pStyle w:val="Ttulo"/>
        <w:jc w:val="right"/>
        <w:rPr>
          <w:rStyle w:val="Textoennegrita"/>
          <w:rFonts w:ascii="Arial" w:hAnsi="Arial" w:cs="Arial"/>
          <w:bCs w:val="0"/>
        </w:rPr>
      </w:pPr>
    </w:p>
    <w:p w14:paraId="55BEB73A" w14:textId="77777777" w:rsidR="00931A01" w:rsidRDefault="00931A01" w:rsidP="009D220B">
      <w:pPr>
        <w:pStyle w:val="Ttulo"/>
        <w:jc w:val="right"/>
        <w:rPr>
          <w:rStyle w:val="Textoennegrita"/>
          <w:rFonts w:ascii="Arial" w:hAnsi="Arial" w:cs="Arial"/>
          <w:bCs w:val="0"/>
        </w:rPr>
      </w:pPr>
    </w:p>
    <w:p w14:paraId="108815A6" w14:textId="77777777" w:rsidR="00931A01" w:rsidRDefault="00931A01" w:rsidP="009D220B">
      <w:pPr>
        <w:pStyle w:val="Ttulo"/>
        <w:jc w:val="right"/>
        <w:rPr>
          <w:rStyle w:val="Textoennegrita"/>
          <w:rFonts w:ascii="Arial" w:hAnsi="Arial" w:cs="Arial"/>
          <w:bCs w:val="0"/>
        </w:rPr>
      </w:pPr>
    </w:p>
    <w:p w14:paraId="4FB33228" w14:textId="77777777" w:rsidR="00931A01" w:rsidRDefault="00931A01" w:rsidP="009D220B">
      <w:pPr>
        <w:pStyle w:val="Ttulo"/>
        <w:jc w:val="right"/>
        <w:rPr>
          <w:rStyle w:val="Textoennegrita"/>
          <w:rFonts w:ascii="Arial" w:hAnsi="Arial" w:cs="Arial"/>
          <w:bCs w:val="0"/>
        </w:rPr>
      </w:pPr>
    </w:p>
    <w:p w14:paraId="289812DB" w14:textId="77777777" w:rsidR="00931A01" w:rsidRDefault="00931A01" w:rsidP="009D220B">
      <w:pPr>
        <w:pStyle w:val="Ttulo"/>
        <w:jc w:val="right"/>
        <w:rPr>
          <w:rStyle w:val="Textoennegrita"/>
          <w:rFonts w:ascii="Arial" w:hAnsi="Arial" w:cs="Arial"/>
          <w:bCs w:val="0"/>
        </w:rPr>
      </w:pPr>
    </w:p>
    <w:p w14:paraId="6D182BBB" w14:textId="77777777" w:rsidR="00A46C85" w:rsidRDefault="00A46C85" w:rsidP="009D220B">
      <w:pPr>
        <w:pStyle w:val="Ttulo"/>
        <w:jc w:val="right"/>
        <w:rPr>
          <w:rStyle w:val="Textoennegrita"/>
          <w:rFonts w:ascii="Arial" w:hAnsi="Arial" w:cs="Arial"/>
          <w:bCs w:val="0"/>
        </w:rPr>
      </w:pPr>
    </w:p>
    <w:p w14:paraId="53528C69" w14:textId="77777777" w:rsidR="00931A01" w:rsidRDefault="00931A01" w:rsidP="009D220B">
      <w:pPr>
        <w:pStyle w:val="Ttulo"/>
        <w:jc w:val="right"/>
        <w:rPr>
          <w:rStyle w:val="Textoennegrita"/>
          <w:rFonts w:ascii="Arial" w:hAnsi="Arial" w:cs="Arial"/>
          <w:bCs w:val="0"/>
        </w:rPr>
      </w:pPr>
    </w:p>
    <w:p w14:paraId="20E16C24" w14:textId="6BE64EC9" w:rsidR="004D7570" w:rsidRPr="004D7570" w:rsidRDefault="00E41C83" w:rsidP="004D7570">
      <w:pPr>
        <w:pStyle w:val="Ttulo"/>
        <w:jc w:val="right"/>
        <w:rPr>
          <w:rFonts w:ascii="Arial" w:hAnsi="Arial" w:cs="Arial"/>
        </w:rPr>
      </w:pPr>
      <w:r>
        <w:rPr>
          <w:rStyle w:val="Textoennegrita"/>
          <w:rFonts w:ascii="Arial" w:hAnsi="Arial" w:cs="Arial"/>
          <w:bCs w:val="0"/>
        </w:rPr>
        <w:t>PROFESOR</w:t>
      </w:r>
      <w:r w:rsidR="009D220B" w:rsidRPr="00792C4D">
        <w:rPr>
          <w:rStyle w:val="Textoennegrita"/>
          <w:rFonts w:ascii="Arial" w:hAnsi="Arial" w:cs="Arial"/>
          <w:bCs w:val="0"/>
        </w:rPr>
        <w:t xml:space="preserve">: </w:t>
      </w:r>
      <w:r w:rsidR="00283127">
        <w:rPr>
          <w:rFonts w:ascii="Arial" w:hAnsi="Arial" w:cs="Arial"/>
          <w:b w:val="0"/>
        </w:rPr>
        <w:t>*******************************************</w:t>
      </w:r>
    </w:p>
    <w:p w14:paraId="02FE6C4F" w14:textId="77777777" w:rsidR="009D220B" w:rsidRDefault="009D220B" w:rsidP="009D220B">
      <w:pPr>
        <w:pStyle w:val="Ttulo"/>
        <w:jc w:val="right"/>
        <w:rPr>
          <w:rStyle w:val="Textoennegrita"/>
          <w:rFonts w:ascii="Arial" w:hAnsi="Arial" w:cs="Arial"/>
          <w:bCs w:val="0"/>
        </w:rPr>
      </w:pPr>
    </w:p>
    <w:p w14:paraId="758DD442" w14:textId="77777777" w:rsidR="00B72D19" w:rsidRPr="00792C4D" w:rsidRDefault="00A84C5A" w:rsidP="00A84C5A">
      <w:pPr>
        <w:pStyle w:val="Ttulo"/>
        <w:tabs>
          <w:tab w:val="left" w:pos="2205"/>
        </w:tabs>
        <w:jc w:val="left"/>
        <w:rPr>
          <w:rStyle w:val="Textoennegrita"/>
          <w:rFonts w:ascii="Arial" w:hAnsi="Arial" w:cs="Arial"/>
          <w:b/>
          <w:bCs w:val="0"/>
        </w:rPr>
      </w:pPr>
      <w:r>
        <w:rPr>
          <w:rStyle w:val="Textoennegrita"/>
          <w:rFonts w:ascii="Arial" w:hAnsi="Arial" w:cs="Arial"/>
          <w:b/>
          <w:bCs w:val="0"/>
        </w:rPr>
        <w:tab/>
      </w:r>
    </w:p>
    <w:p w14:paraId="5D14E5B5" w14:textId="77777777" w:rsidR="009D220B" w:rsidRPr="00792C4D" w:rsidRDefault="009D220B" w:rsidP="00B72D19">
      <w:pPr>
        <w:pStyle w:val="Piedepgina"/>
        <w:jc w:val="center"/>
        <w:rPr>
          <w:rFonts w:ascii="Arial" w:hAnsi="Arial" w:cs="Arial"/>
          <w:sz w:val="22"/>
          <w:szCs w:val="22"/>
        </w:rPr>
      </w:pPr>
    </w:p>
    <w:p w14:paraId="05BD39BB" w14:textId="77777777" w:rsidR="009D220B" w:rsidRPr="00792C4D" w:rsidRDefault="009D220B" w:rsidP="009D220B">
      <w:pPr>
        <w:pStyle w:val="Piedepgina"/>
        <w:jc w:val="right"/>
        <w:rPr>
          <w:rFonts w:ascii="Arial" w:hAnsi="Arial" w:cs="Arial"/>
          <w:sz w:val="22"/>
          <w:szCs w:val="22"/>
        </w:rPr>
      </w:pPr>
    </w:p>
    <w:p w14:paraId="475C80C4" w14:textId="77777777" w:rsidR="009D220B" w:rsidRPr="00792C4D" w:rsidRDefault="009D220B" w:rsidP="009D220B">
      <w:pPr>
        <w:pStyle w:val="Piedepgina"/>
        <w:jc w:val="right"/>
        <w:rPr>
          <w:rFonts w:ascii="Arial" w:hAnsi="Arial" w:cs="Arial"/>
          <w:sz w:val="22"/>
          <w:szCs w:val="22"/>
        </w:rPr>
      </w:pPr>
    </w:p>
    <w:p w14:paraId="42C4C422" w14:textId="77777777" w:rsidR="009D220B" w:rsidRPr="00792C4D" w:rsidRDefault="009D220B" w:rsidP="009D220B">
      <w:pPr>
        <w:pStyle w:val="Piedepgina"/>
        <w:jc w:val="right"/>
        <w:rPr>
          <w:rFonts w:ascii="Arial" w:hAnsi="Arial" w:cs="Arial"/>
          <w:sz w:val="22"/>
          <w:szCs w:val="22"/>
        </w:rPr>
      </w:pPr>
    </w:p>
    <w:p w14:paraId="11A51988" w14:textId="77777777" w:rsidR="009D220B" w:rsidRPr="00792C4D" w:rsidRDefault="009D220B" w:rsidP="009D220B">
      <w:pPr>
        <w:pStyle w:val="Piedepgina"/>
        <w:jc w:val="right"/>
        <w:rPr>
          <w:rFonts w:ascii="Arial" w:hAnsi="Arial" w:cs="Arial"/>
          <w:sz w:val="22"/>
          <w:szCs w:val="22"/>
        </w:rPr>
      </w:pPr>
    </w:p>
    <w:p w14:paraId="05D12D55" w14:textId="77777777" w:rsidR="009D220B" w:rsidRPr="00792C4D" w:rsidRDefault="009D220B" w:rsidP="009D220B">
      <w:pPr>
        <w:pStyle w:val="Piedepgina"/>
        <w:jc w:val="right"/>
        <w:rPr>
          <w:rFonts w:ascii="Arial" w:hAnsi="Arial" w:cs="Arial"/>
          <w:sz w:val="22"/>
          <w:szCs w:val="22"/>
        </w:rPr>
      </w:pPr>
    </w:p>
    <w:p w14:paraId="44C4CED3" w14:textId="77777777" w:rsidR="00792C4D" w:rsidRDefault="00792C4D" w:rsidP="009D220B">
      <w:pPr>
        <w:pStyle w:val="Piedepgina"/>
        <w:rPr>
          <w:rFonts w:ascii="Arial" w:hAnsi="Arial" w:cs="Arial"/>
          <w:sz w:val="22"/>
          <w:szCs w:val="22"/>
        </w:rPr>
      </w:pPr>
    </w:p>
    <w:p w14:paraId="4D3F504A" w14:textId="77777777" w:rsidR="00090860" w:rsidRPr="00090860" w:rsidRDefault="00090860" w:rsidP="00090860">
      <w:pPr>
        <w:pStyle w:val="Piedepgina"/>
        <w:jc w:val="both"/>
        <w:rPr>
          <w:rFonts w:ascii="Arial" w:hAnsi="Arial" w:cs="Arial"/>
          <w:sz w:val="24"/>
          <w:szCs w:val="24"/>
        </w:rPr>
      </w:pPr>
    </w:p>
    <w:sectPr w:rsidR="00090860" w:rsidRPr="00090860" w:rsidSect="00792C4D">
      <w:headerReference w:type="default" r:id="rId9"/>
      <w:footerReference w:type="even" r:id="rId10"/>
      <w:footerReference w:type="default" r:id="rId11"/>
      <w:pgSz w:w="12242" w:h="15842" w:code="1"/>
      <w:pgMar w:top="1417" w:right="1701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BA6D0" w14:textId="77777777" w:rsidR="0069033A" w:rsidRDefault="0069033A">
      <w:r>
        <w:separator/>
      </w:r>
    </w:p>
  </w:endnote>
  <w:endnote w:type="continuationSeparator" w:id="0">
    <w:p w14:paraId="3CFB6217" w14:textId="77777777" w:rsidR="0069033A" w:rsidRDefault="00690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C466C" w14:textId="77777777" w:rsidR="009D220B" w:rsidRDefault="009D220B" w:rsidP="005C6F7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FD66D67" w14:textId="77777777" w:rsidR="009D220B" w:rsidRDefault="009D220B" w:rsidP="005C6F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2B5F9" w14:textId="0A77619D" w:rsidR="00E41C83" w:rsidRDefault="00E41C83" w:rsidP="00E41C83">
    <w:pPr>
      <w:pStyle w:val="Piedepgina"/>
      <w:rPr>
        <w:rFonts w:ascii="Arial" w:eastAsia="Arial" w:hAnsi="Arial" w:cs="Arial"/>
        <w:sz w:val="28"/>
        <w:szCs w:val="22"/>
        <w:lang w:eastAsia="es-MX" w:bidi="es-MX"/>
      </w:rPr>
    </w:pPr>
    <w:r w:rsidRPr="00E41C83">
      <w:rPr>
        <w:rFonts w:ascii="Arial" w:eastAsia="Arial" w:hAnsi="Arial" w:cs="Arial"/>
        <w:sz w:val="28"/>
        <w:szCs w:val="22"/>
        <w:lang w:eastAsia="es-MX" w:bidi="es-MX"/>
      </w:rPr>
      <w:t xml:space="preserve">Cd. Cuauhtémoc, Chihuahua         </w:t>
    </w:r>
  </w:p>
  <w:p w14:paraId="419BDCAF" w14:textId="45656814" w:rsidR="009D220B" w:rsidRPr="00E41C83" w:rsidRDefault="00937536" w:rsidP="00E41C83">
    <w:pPr>
      <w:pStyle w:val="Piedepgina"/>
    </w:pPr>
    <w:r>
      <w:rPr>
        <w:rFonts w:ascii="Arial" w:eastAsia="Arial" w:hAnsi="Arial" w:cs="Arial"/>
        <w:sz w:val="28"/>
        <w:szCs w:val="22"/>
        <w:lang w:eastAsia="es-MX" w:bidi="es-MX"/>
      </w:rPr>
      <w:t>2</w:t>
    </w:r>
    <w:r w:rsidR="006D3FA4">
      <w:rPr>
        <w:rFonts w:ascii="Arial" w:eastAsia="Arial" w:hAnsi="Arial" w:cs="Arial"/>
        <w:sz w:val="28"/>
        <w:szCs w:val="22"/>
        <w:lang w:eastAsia="es-MX" w:bidi="es-MX"/>
      </w:rPr>
      <w:t>8</w:t>
    </w:r>
    <w:r w:rsidR="00E41C83">
      <w:rPr>
        <w:rFonts w:ascii="Arial" w:eastAsia="Arial" w:hAnsi="Arial" w:cs="Arial"/>
        <w:sz w:val="28"/>
        <w:szCs w:val="22"/>
        <w:lang w:eastAsia="es-MX" w:bidi="es-MX"/>
      </w:rPr>
      <w:t>/</w:t>
    </w:r>
    <w:r w:rsidR="008E2B74">
      <w:rPr>
        <w:rFonts w:ascii="Arial" w:eastAsia="Arial" w:hAnsi="Arial" w:cs="Arial"/>
        <w:sz w:val="28"/>
        <w:szCs w:val="22"/>
        <w:lang w:eastAsia="es-MX" w:bidi="es-MX"/>
      </w:rPr>
      <w:t>0</w:t>
    </w:r>
    <w:r w:rsidR="00C96299">
      <w:rPr>
        <w:rFonts w:ascii="Arial" w:eastAsia="Arial" w:hAnsi="Arial" w:cs="Arial"/>
        <w:sz w:val="28"/>
        <w:szCs w:val="22"/>
        <w:lang w:eastAsia="es-MX" w:bidi="es-MX"/>
      </w:rPr>
      <w:t>8</w:t>
    </w:r>
    <w:r w:rsidR="002633AB">
      <w:rPr>
        <w:rFonts w:ascii="Arial" w:eastAsia="Arial" w:hAnsi="Arial" w:cs="Arial"/>
        <w:sz w:val="28"/>
        <w:szCs w:val="22"/>
        <w:lang w:eastAsia="es-MX" w:bidi="es-MX"/>
      </w:rPr>
      <w:t>/202</w:t>
    </w:r>
    <w:r w:rsidR="00C96299">
      <w:rPr>
        <w:rFonts w:ascii="Arial" w:eastAsia="Arial" w:hAnsi="Arial" w:cs="Arial"/>
        <w:sz w:val="28"/>
        <w:szCs w:val="22"/>
        <w:lang w:eastAsia="es-MX" w:bidi="es-MX"/>
      </w:rPr>
      <w:t>5</w:t>
    </w:r>
    <w:r w:rsidR="00E41C83" w:rsidRPr="00E41C83">
      <w:rPr>
        <w:rFonts w:ascii="Arial" w:eastAsia="Arial" w:hAnsi="Arial" w:cs="Arial"/>
        <w:sz w:val="28"/>
        <w:szCs w:val="22"/>
        <w:lang w:eastAsia="es-MX" w:bidi="es-MX"/>
      </w:rPr>
      <w:t xml:space="preserve">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D4725" w14:textId="77777777" w:rsidR="0069033A" w:rsidRDefault="0069033A">
      <w:r>
        <w:separator/>
      </w:r>
    </w:p>
  </w:footnote>
  <w:footnote w:type="continuationSeparator" w:id="0">
    <w:p w14:paraId="11732C47" w14:textId="77777777" w:rsidR="0069033A" w:rsidRDefault="00690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8212F" w14:textId="59ADC8DB" w:rsidR="009D220B" w:rsidRPr="008A7B75" w:rsidRDefault="0027649C" w:rsidP="008A7B75">
    <w:pPr>
      <w:pStyle w:val="Encabezado"/>
      <w:jc w:val="right"/>
    </w:pPr>
    <w:r>
      <w:rPr>
        <w:rFonts w:ascii="Arial" w:hAnsi="Arial" w:cs="Arial"/>
        <w:bCs/>
        <w:noProof/>
        <w:sz w:val="36"/>
      </w:rPr>
      <w:drawing>
        <wp:anchor distT="0" distB="0" distL="114300" distR="114300" simplePos="0" relativeHeight="251677184" behindDoc="1" locked="0" layoutInCell="1" allowOverlap="1" wp14:anchorId="584EBAE9" wp14:editId="37A87125">
          <wp:simplePos x="0" y="0"/>
          <wp:positionH relativeFrom="column">
            <wp:posOffset>2396490</wp:posOffset>
          </wp:positionH>
          <wp:positionV relativeFrom="paragraph">
            <wp:posOffset>-278765</wp:posOffset>
          </wp:positionV>
          <wp:extent cx="1733550" cy="670084"/>
          <wp:effectExtent l="0" t="0" r="0" b="0"/>
          <wp:wrapNone/>
          <wp:docPr id="132355775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3557751" name="Imagen 13235577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6700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noProof/>
      </w:rPr>
      <w:drawing>
        <wp:anchor distT="0" distB="0" distL="114300" distR="114300" simplePos="0" relativeHeight="251679232" behindDoc="1" locked="0" layoutInCell="1" allowOverlap="1" wp14:anchorId="5EC70A11" wp14:editId="0CF94657">
          <wp:simplePos x="0" y="0"/>
          <wp:positionH relativeFrom="column">
            <wp:posOffset>5063490</wp:posOffset>
          </wp:positionH>
          <wp:positionV relativeFrom="paragraph">
            <wp:posOffset>-316865</wp:posOffset>
          </wp:positionV>
          <wp:extent cx="762000" cy="762000"/>
          <wp:effectExtent l="0" t="0" r="0" b="0"/>
          <wp:wrapNone/>
          <wp:docPr id="2075312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0931110" name="Imagen 570931110"/>
                  <pic:cNvPicPr/>
                </pic:nvPicPr>
                <pic:blipFill>
                  <a:blip r:embed="rId2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5CB5">
      <w:rPr>
        <w:noProof/>
        <w:lang w:eastAsia="es-MX"/>
      </w:rPr>
      <w:drawing>
        <wp:anchor distT="0" distB="0" distL="114300" distR="114300" simplePos="0" relativeHeight="251675136" behindDoc="0" locked="0" layoutInCell="1" allowOverlap="1" wp14:anchorId="60D45A26" wp14:editId="6DC84B6F">
          <wp:simplePos x="0" y="0"/>
          <wp:positionH relativeFrom="column">
            <wp:posOffset>-4445</wp:posOffset>
          </wp:positionH>
          <wp:positionV relativeFrom="paragraph">
            <wp:posOffset>-222250</wp:posOffset>
          </wp:positionV>
          <wp:extent cx="1495425" cy="462915"/>
          <wp:effectExtent l="0" t="0" r="9525" b="0"/>
          <wp:wrapThrough wrapText="bothSides">
            <wp:wrapPolygon edited="0">
              <wp:start x="1376" y="0"/>
              <wp:lineTo x="0" y="4444"/>
              <wp:lineTo x="0" y="16000"/>
              <wp:lineTo x="1376" y="20444"/>
              <wp:lineTo x="21462" y="20444"/>
              <wp:lineTo x="21462" y="17778"/>
              <wp:lineTo x="18436" y="14222"/>
              <wp:lineTo x="17610" y="1778"/>
              <wp:lineTo x="17335" y="0"/>
              <wp:lineTo x="1376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462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16FE"/>
    <w:multiLevelType w:val="hybridMultilevel"/>
    <w:tmpl w:val="83BE778C"/>
    <w:lvl w:ilvl="0" w:tplc="3E442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D3CA4"/>
    <w:multiLevelType w:val="hybridMultilevel"/>
    <w:tmpl w:val="387AF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275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0A4C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0B32CD"/>
    <w:multiLevelType w:val="multilevel"/>
    <w:tmpl w:val="D1DA3160"/>
    <w:lvl w:ilvl="0">
      <w:start w:val="1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 w15:restartNumberingAfterBreak="0">
    <w:nsid w:val="14E704F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0B49E8"/>
    <w:multiLevelType w:val="hybridMultilevel"/>
    <w:tmpl w:val="BB5AE3C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01E69"/>
    <w:multiLevelType w:val="hybridMultilevel"/>
    <w:tmpl w:val="E27E8392"/>
    <w:lvl w:ilvl="0" w:tplc="52945A12">
      <w:start w:val="1"/>
      <w:numFmt w:val="lowerLetter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18393C"/>
    <w:multiLevelType w:val="hybridMultilevel"/>
    <w:tmpl w:val="F8D6AC94"/>
    <w:lvl w:ilvl="0" w:tplc="0C0A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D7CD5"/>
    <w:multiLevelType w:val="hybridMultilevel"/>
    <w:tmpl w:val="0DF843BA"/>
    <w:lvl w:ilvl="0" w:tplc="AAE0F4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47A1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980BF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6A65ED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6C86F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B581C22"/>
    <w:multiLevelType w:val="singleLevel"/>
    <w:tmpl w:val="D8F49D26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5" w15:restartNumberingAfterBreak="0">
    <w:nsid w:val="34A26914"/>
    <w:multiLevelType w:val="hybridMultilevel"/>
    <w:tmpl w:val="F9AAB8EE"/>
    <w:lvl w:ilvl="0" w:tplc="156C48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A5BF9"/>
    <w:multiLevelType w:val="hybridMultilevel"/>
    <w:tmpl w:val="33804784"/>
    <w:lvl w:ilvl="0" w:tplc="0C0A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D14E6"/>
    <w:multiLevelType w:val="hybridMultilevel"/>
    <w:tmpl w:val="5EC89224"/>
    <w:lvl w:ilvl="0" w:tplc="55C62860">
      <w:start w:val="1"/>
      <w:numFmt w:val="bullet"/>
      <w:lvlText w:val=""/>
      <w:lvlJc w:val="left"/>
      <w:pPr>
        <w:tabs>
          <w:tab w:val="num" w:pos="567"/>
        </w:tabs>
        <w:ind w:left="567" w:hanging="227"/>
      </w:pPr>
      <w:rPr>
        <w:rFonts w:ascii="Wingdings" w:hAnsi="Wingdings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F0F0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88B3C0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433626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8BC78BD"/>
    <w:multiLevelType w:val="hybridMultilevel"/>
    <w:tmpl w:val="AF886A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2180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A3267B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04917C2"/>
    <w:multiLevelType w:val="hybridMultilevel"/>
    <w:tmpl w:val="4BDA69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B4504"/>
    <w:multiLevelType w:val="hybridMultilevel"/>
    <w:tmpl w:val="F266B414"/>
    <w:lvl w:ilvl="0" w:tplc="0C0A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E24F3"/>
    <w:multiLevelType w:val="multilevel"/>
    <w:tmpl w:val="86C49774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650419C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9B4675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EBA16D9"/>
    <w:multiLevelType w:val="hybridMultilevel"/>
    <w:tmpl w:val="A4501E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0A64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1B6195"/>
    <w:multiLevelType w:val="hybridMultilevel"/>
    <w:tmpl w:val="97E48110"/>
    <w:lvl w:ilvl="0" w:tplc="0C0A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8F3536"/>
    <w:multiLevelType w:val="hybridMultilevel"/>
    <w:tmpl w:val="47829B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B28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84855">
    <w:abstractNumId w:val="14"/>
  </w:num>
  <w:num w:numId="2" w16cid:durableId="2115321603">
    <w:abstractNumId w:val="13"/>
  </w:num>
  <w:num w:numId="3" w16cid:durableId="53553455">
    <w:abstractNumId w:val="7"/>
  </w:num>
  <w:num w:numId="4" w16cid:durableId="84613904">
    <w:abstractNumId w:val="4"/>
  </w:num>
  <w:num w:numId="5" w16cid:durableId="1574387302">
    <w:abstractNumId w:val="17"/>
  </w:num>
  <w:num w:numId="6" w16cid:durableId="540630051">
    <w:abstractNumId w:val="18"/>
  </w:num>
  <w:num w:numId="7" w16cid:durableId="1514566392">
    <w:abstractNumId w:val="2"/>
  </w:num>
  <w:num w:numId="8" w16cid:durableId="1111049662">
    <w:abstractNumId w:val="10"/>
  </w:num>
  <w:num w:numId="9" w16cid:durableId="882210681">
    <w:abstractNumId w:val="23"/>
  </w:num>
  <w:num w:numId="10" w16cid:durableId="832992982">
    <w:abstractNumId w:val="19"/>
  </w:num>
  <w:num w:numId="11" w16cid:durableId="944074796">
    <w:abstractNumId w:val="20"/>
  </w:num>
  <w:num w:numId="12" w16cid:durableId="1431587470">
    <w:abstractNumId w:val="12"/>
  </w:num>
  <w:num w:numId="13" w16cid:durableId="978151888">
    <w:abstractNumId w:val="30"/>
  </w:num>
  <w:num w:numId="14" w16cid:durableId="622660619">
    <w:abstractNumId w:val="3"/>
  </w:num>
  <w:num w:numId="15" w16cid:durableId="981227502">
    <w:abstractNumId w:val="27"/>
  </w:num>
  <w:num w:numId="16" w16cid:durableId="226115700">
    <w:abstractNumId w:val="22"/>
  </w:num>
  <w:num w:numId="17" w16cid:durableId="1521163123">
    <w:abstractNumId w:val="33"/>
  </w:num>
  <w:num w:numId="18" w16cid:durableId="451562461">
    <w:abstractNumId w:val="11"/>
  </w:num>
  <w:num w:numId="19" w16cid:durableId="670522049">
    <w:abstractNumId w:val="5"/>
  </w:num>
  <w:num w:numId="20" w16cid:durableId="807213040">
    <w:abstractNumId w:val="28"/>
  </w:num>
  <w:num w:numId="21" w16cid:durableId="1261840861">
    <w:abstractNumId w:val="26"/>
  </w:num>
  <w:num w:numId="22" w16cid:durableId="6369809">
    <w:abstractNumId w:val="1"/>
  </w:num>
  <w:num w:numId="23" w16cid:durableId="846485883">
    <w:abstractNumId w:val="24"/>
  </w:num>
  <w:num w:numId="24" w16cid:durableId="1474176764">
    <w:abstractNumId w:val="32"/>
  </w:num>
  <w:num w:numId="25" w16cid:durableId="1909075265">
    <w:abstractNumId w:val="16"/>
  </w:num>
  <w:num w:numId="26" w16cid:durableId="776366407">
    <w:abstractNumId w:val="31"/>
  </w:num>
  <w:num w:numId="27" w16cid:durableId="1307932123">
    <w:abstractNumId w:val="25"/>
  </w:num>
  <w:num w:numId="28" w16cid:durableId="1183667636">
    <w:abstractNumId w:val="8"/>
  </w:num>
  <w:num w:numId="29" w16cid:durableId="1602952267">
    <w:abstractNumId w:val="0"/>
  </w:num>
  <w:num w:numId="30" w16cid:durableId="1176460031">
    <w:abstractNumId w:val="21"/>
  </w:num>
  <w:num w:numId="31" w16cid:durableId="1170557322">
    <w:abstractNumId w:val="6"/>
  </w:num>
  <w:num w:numId="32" w16cid:durableId="1175263959">
    <w:abstractNumId w:val="9"/>
  </w:num>
  <w:num w:numId="33" w16cid:durableId="1688167030">
    <w:abstractNumId w:val="15"/>
  </w:num>
  <w:num w:numId="34" w16cid:durableId="36622539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21DC"/>
    <w:rsid w:val="00003AEF"/>
    <w:rsid w:val="00014A2A"/>
    <w:rsid w:val="00060CB7"/>
    <w:rsid w:val="0006370C"/>
    <w:rsid w:val="00067C53"/>
    <w:rsid w:val="00080175"/>
    <w:rsid w:val="00086007"/>
    <w:rsid w:val="00086130"/>
    <w:rsid w:val="00090860"/>
    <w:rsid w:val="0009678F"/>
    <w:rsid w:val="000A0A7A"/>
    <w:rsid w:val="000A79AC"/>
    <w:rsid w:val="000B709D"/>
    <w:rsid w:val="000D0495"/>
    <w:rsid w:val="000D4AC7"/>
    <w:rsid w:val="000E688B"/>
    <w:rsid w:val="0010046D"/>
    <w:rsid w:val="00101585"/>
    <w:rsid w:val="00107904"/>
    <w:rsid w:val="00110BD0"/>
    <w:rsid w:val="00111B1C"/>
    <w:rsid w:val="00120A9C"/>
    <w:rsid w:val="00144AFA"/>
    <w:rsid w:val="001567E7"/>
    <w:rsid w:val="00156C84"/>
    <w:rsid w:val="00163ABA"/>
    <w:rsid w:val="001A2DCC"/>
    <w:rsid w:val="001B74AC"/>
    <w:rsid w:val="002211C2"/>
    <w:rsid w:val="002218A0"/>
    <w:rsid w:val="002224A2"/>
    <w:rsid w:val="002305B6"/>
    <w:rsid w:val="00231FEF"/>
    <w:rsid w:val="00237CF4"/>
    <w:rsid w:val="0024119E"/>
    <w:rsid w:val="0025636A"/>
    <w:rsid w:val="002633AB"/>
    <w:rsid w:val="0027649C"/>
    <w:rsid w:val="00283127"/>
    <w:rsid w:val="00285438"/>
    <w:rsid w:val="00290AA5"/>
    <w:rsid w:val="00291D17"/>
    <w:rsid w:val="002B756A"/>
    <w:rsid w:val="002C0F63"/>
    <w:rsid w:val="002C63F1"/>
    <w:rsid w:val="002E7303"/>
    <w:rsid w:val="002F73A7"/>
    <w:rsid w:val="0032526A"/>
    <w:rsid w:val="00350620"/>
    <w:rsid w:val="00352408"/>
    <w:rsid w:val="003555AC"/>
    <w:rsid w:val="00361746"/>
    <w:rsid w:val="003A2064"/>
    <w:rsid w:val="003A30F3"/>
    <w:rsid w:val="003B1080"/>
    <w:rsid w:val="003D055B"/>
    <w:rsid w:val="00401E59"/>
    <w:rsid w:val="0040347D"/>
    <w:rsid w:val="00407299"/>
    <w:rsid w:val="0041127F"/>
    <w:rsid w:val="00417E33"/>
    <w:rsid w:val="004352F2"/>
    <w:rsid w:val="00441B76"/>
    <w:rsid w:val="004540A4"/>
    <w:rsid w:val="00464422"/>
    <w:rsid w:val="0047393E"/>
    <w:rsid w:val="00482524"/>
    <w:rsid w:val="00484D06"/>
    <w:rsid w:val="00490591"/>
    <w:rsid w:val="004C1EF4"/>
    <w:rsid w:val="004C72F2"/>
    <w:rsid w:val="004D0C4E"/>
    <w:rsid w:val="004D485F"/>
    <w:rsid w:val="004D6F6B"/>
    <w:rsid w:val="004D7570"/>
    <w:rsid w:val="004E6751"/>
    <w:rsid w:val="004E7052"/>
    <w:rsid w:val="004F0DFF"/>
    <w:rsid w:val="004F6E3F"/>
    <w:rsid w:val="005058B8"/>
    <w:rsid w:val="00514F95"/>
    <w:rsid w:val="00524C46"/>
    <w:rsid w:val="00534C3F"/>
    <w:rsid w:val="0056394B"/>
    <w:rsid w:val="005648AD"/>
    <w:rsid w:val="00576DA8"/>
    <w:rsid w:val="0058643C"/>
    <w:rsid w:val="00593C29"/>
    <w:rsid w:val="005B56DB"/>
    <w:rsid w:val="005C6F77"/>
    <w:rsid w:val="005C745F"/>
    <w:rsid w:val="005E5EA3"/>
    <w:rsid w:val="00601709"/>
    <w:rsid w:val="00623D66"/>
    <w:rsid w:val="00627F88"/>
    <w:rsid w:val="00630C56"/>
    <w:rsid w:val="00640A63"/>
    <w:rsid w:val="00643C5A"/>
    <w:rsid w:val="00644271"/>
    <w:rsid w:val="00644EAC"/>
    <w:rsid w:val="0066522A"/>
    <w:rsid w:val="00670308"/>
    <w:rsid w:val="0067777C"/>
    <w:rsid w:val="006838A0"/>
    <w:rsid w:val="0069033A"/>
    <w:rsid w:val="006D3FA4"/>
    <w:rsid w:val="006D5F20"/>
    <w:rsid w:val="006F0A48"/>
    <w:rsid w:val="006F14BF"/>
    <w:rsid w:val="0071259A"/>
    <w:rsid w:val="00714FFA"/>
    <w:rsid w:val="007168C2"/>
    <w:rsid w:val="00744C2A"/>
    <w:rsid w:val="0075720D"/>
    <w:rsid w:val="007641E6"/>
    <w:rsid w:val="00767369"/>
    <w:rsid w:val="00771A7F"/>
    <w:rsid w:val="00792C4D"/>
    <w:rsid w:val="007951AA"/>
    <w:rsid w:val="00796893"/>
    <w:rsid w:val="007971E4"/>
    <w:rsid w:val="007A49FD"/>
    <w:rsid w:val="007D5E90"/>
    <w:rsid w:val="007F640B"/>
    <w:rsid w:val="0080092C"/>
    <w:rsid w:val="00814678"/>
    <w:rsid w:val="00824C5A"/>
    <w:rsid w:val="00825C7C"/>
    <w:rsid w:val="00827246"/>
    <w:rsid w:val="0084353C"/>
    <w:rsid w:val="0084581C"/>
    <w:rsid w:val="00854D7A"/>
    <w:rsid w:val="00866F1E"/>
    <w:rsid w:val="008745AC"/>
    <w:rsid w:val="00883E78"/>
    <w:rsid w:val="00894BA7"/>
    <w:rsid w:val="00894DB6"/>
    <w:rsid w:val="008A0B39"/>
    <w:rsid w:val="008A1427"/>
    <w:rsid w:val="008A253C"/>
    <w:rsid w:val="008A7B75"/>
    <w:rsid w:val="008C709D"/>
    <w:rsid w:val="008E2B74"/>
    <w:rsid w:val="008E3B7C"/>
    <w:rsid w:val="008E4167"/>
    <w:rsid w:val="008E5F70"/>
    <w:rsid w:val="008F30FC"/>
    <w:rsid w:val="008F3F9B"/>
    <w:rsid w:val="008F73A0"/>
    <w:rsid w:val="00915960"/>
    <w:rsid w:val="00923211"/>
    <w:rsid w:val="00926DDA"/>
    <w:rsid w:val="00931A01"/>
    <w:rsid w:val="00937536"/>
    <w:rsid w:val="00944E68"/>
    <w:rsid w:val="00944EB1"/>
    <w:rsid w:val="009471A2"/>
    <w:rsid w:val="009568F5"/>
    <w:rsid w:val="00963CFA"/>
    <w:rsid w:val="0099102A"/>
    <w:rsid w:val="00992D6D"/>
    <w:rsid w:val="0099795B"/>
    <w:rsid w:val="00997D7B"/>
    <w:rsid w:val="009A6394"/>
    <w:rsid w:val="009A6FD5"/>
    <w:rsid w:val="009B41F6"/>
    <w:rsid w:val="009D220B"/>
    <w:rsid w:val="009D66C2"/>
    <w:rsid w:val="009E2023"/>
    <w:rsid w:val="00A26B8A"/>
    <w:rsid w:val="00A34702"/>
    <w:rsid w:val="00A420FE"/>
    <w:rsid w:val="00A4369A"/>
    <w:rsid w:val="00A46C85"/>
    <w:rsid w:val="00A51CF4"/>
    <w:rsid w:val="00A564CE"/>
    <w:rsid w:val="00A56E94"/>
    <w:rsid w:val="00A80FD3"/>
    <w:rsid w:val="00A84C5A"/>
    <w:rsid w:val="00A9552B"/>
    <w:rsid w:val="00AA081C"/>
    <w:rsid w:val="00AA6EE5"/>
    <w:rsid w:val="00AC35AA"/>
    <w:rsid w:val="00AC6B0A"/>
    <w:rsid w:val="00AE1E0A"/>
    <w:rsid w:val="00AE2B5F"/>
    <w:rsid w:val="00AE3337"/>
    <w:rsid w:val="00AE7A59"/>
    <w:rsid w:val="00AF46D6"/>
    <w:rsid w:val="00AF59A8"/>
    <w:rsid w:val="00AF6E66"/>
    <w:rsid w:val="00AF7C1C"/>
    <w:rsid w:val="00B01F77"/>
    <w:rsid w:val="00B21E4F"/>
    <w:rsid w:val="00B6413D"/>
    <w:rsid w:val="00B70265"/>
    <w:rsid w:val="00B72D19"/>
    <w:rsid w:val="00B72EEB"/>
    <w:rsid w:val="00B76C6E"/>
    <w:rsid w:val="00B77651"/>
    <w:rsid w:val="00B8319A"/>
    <w:rsid w:val="00B90D17"/>
    <w:rsid w:val="00B93A4C"/>
    <w:rsid w:val="00BB0F14"/>
    <w:rsid w:val="00BD0335"/>
    <w:rsid w:val="00BD75BC"/>
    <w:rsid w:val="00BF3E94"/>
    <w:rsid w:val="00BF61B0"/>
    <w:rsid w:val="00C0389E"/>
    <w:rsid w:val="00C043EF"/>
    <w:rsid w:val="00C158A4"/>
    <w:rsid w:val="00C37F7F"/>
    <w:rsid w:val="00C83D89"/>
    <w:rsid w:val="00C91BF5"/>
    <w:rsid w:val="00C9527E"/>
    <w:rsid w:val="00C96129"/>
    <w:rsid w:val="00C96299"/>
    <w:rsid w:val="00C96BCB"/>
    <w:rsid w:val="00CA444B"/>
    <w:rsid w:val="00CA58FC"/>
    <w:rsid w:val="00CA709F"/>
    <w:rsid w:val="00CC395F"/>
    <w:rsid w:val="00CC73E7"/>
    <w:rsid w:val="00CD5CB5"/>
    <w:rsid w:val="00D07C8D"/>
    <w:rsid w:val="00D13B6E"/>
    <w:rsid w:val="00D20607"/>
    <w:rsid w:val="00D2689C"/>
    <w:rsid w:val="00D2779C"/>
    <w:rsid w:val="00D35150"/>
    <w:rsid w:val="00D35D62"/>
    <w:rsid w:val="00D40A85"/>
    <w:rsid w:val="00D44F3A"/>
    <w:rsid w:val="00D56582"/>
    <w:rsid w:val="00D62A08"/>
    <w:rsid w:val="00D80D96"/>
    <w:rsid w:val="00D92C70"/>
    <w:rsid w:val="00D96195"/>
    <w:rsid w:val="00DB4121"/>
    <w:rsid w:val="00DB4DB3"/>
    <w:rsid w:val="00DB5D1D"/>
    <w:rsid w:val="00DD210C"/>
    <w:rsid w:val="00DD64EE"/>
    <w:rsid w:val="00DE35E9"/>
    <w:rsid w:val="00DF73C1"/>
    <w:rsid w:val="00E012D8"/>
    <w:rsid w:val="00E04144"/>
    <w:rsid w:val="00E05A99"/>
    <w:rsid w:val="00E24FE3"/>
    <w:rsid w:val="00E342F1"/>
    <w:rsid w:val="00E41C83"/>
    <w:rsid w:val="00E41ED7"/>
    <w:rsid w:val="00E521DC"/>
    <w:rsid w:val="00E5531B"/>
    <w:rsid w:val="00E5760F"/>
    <w:rsid w:val="00E71EC7"/>
    <w:rsid w:val="00E87FC5"/>
    <w:rsid w:val="00E9418B"/>
    <w:rsid w:val="00EA6896"/>
    <w:rsid w:val="00EB27DA"/>
    <w:rsid w:val="00ED03F1"/>
    <w:rsid w:val="00ED11BA"/>
    <w:rsid w:val="00ED1E2D"/>
    <w:rsid w:val="00EE1E16"/>
    <w:rsid w:val="00EE74BF"/>
    <w:rsid w:val="00EF655B"/>
    <w:rsid w:val="00EF7608"/>
    <w:rsid w:val="00EF77FD"/>
    <w:rsid w:val="00F01133"/>
    <w:rsid w:val="00F047C9"/>
    <w:rsid w:val="00F11A9C"/>
    <w:rsid w:val="00F178AE"/>
    <w:rsid w:val="00F31146"/>
    <w:rsid w:val="00F36D5E"/>
    <w:rsid w:val="00F5625A"/>
    <w:rsid w:val="00F5642B"/>
    <w:rsid w:val="00F57BBD"/>
    <w:rsid w:val="00F675FE"/>
    <w:rsid w:val="00F77164"/>
    <w:rsid w:val="00F80113"/>
    <w:rsid w:val="00F8783E"/>
    <w:rsid w:val="00FB3CE9"/>
    <w:rsid w:val="00FB4031"/>
    <w:rsid w:val="00FC30C5"/>
    <w:rsid w:val="00FD38C7"/>
    <w:rsid w:val="00FD44EE"/>
    <w:rsid w:val="00FD61A4"/>
    <w:rsid w:val="00FF369B"/>
    <w:rsid w:val="00FF4C8A"/>
    <w:rsid w:val="00FF5F1C"/>
    <w:rsid w:val="00FF76AD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8198E1"/>
  <w15:docId w15:val="{F5DF63C5-FFA0-4A7B-BB79-D1F6E677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BA7"/>
    <w:rPr>
      <w:lang w:val="es-MX" w:eastAsia="en-US"/>
    </w:rPr>
  </w:style>
  <w:style w:type="paragraph" w:styleId="Ttulo1">
    <w:name w:val="heading 1"/>
    <w:basedOn w:val="Normal"/>
    <w:next w:val="Normal"/>
    <w:qFormat/>
    <w:rsid w:val="00894BA7"/>
    <w:pPr>
      <w:keepNext/>
      <w:outlineLvl w:val="0"/>
    </w:pPr>
    <w:rPr>
      <w:i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716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894BA7"/>
    <w:pPr>
      <w:keepNext/>
      <w:spacing w:line="360" w:lineRule="auto"/>
      <w:outlineLvl w:val="2"/>
    </w:pPr>
    <w:rPr>
      <w:rFonts w:ascii="Lucida Bright" w:hAnsi="Lucida Bright"/>
      <w:b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75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7">
    <w:name w:val="heading 7"/>
    <w:basedOn w:val="Normal"/>
    <w:next w:val="Normal"/>
    <w:qFormat/>
    <w:rsid w:val="005C6F77"/>
    <w:pPr>
      <w:spacing w:before="240" w:after="60"/>
      <w:outlineLvl w:val="6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894BA7"/>
    <w:pPr>
      <w:jc w:val="center"/>
    </w:pPr>
    <w:rPr>
      <w:b/>
      <w:sz w:val="24"/>
    </w:rPr>
  </w:style>
  <w:style w:type="paragraph" w:styleId="Textoindependiente">
    <w:name w:val="Body Text"/>
    <w:basedOn w:val="Normal"/>
    <w:rsid w:val="00894BA7"/>
    <w:pPr>
      <w:jc w:val="both"/>
    </w:pPr>
    <w:rPr>
      <w:sz w:val="24"/>
    </w:rPr>
  </w:style>
  <w:style w:type="paragraph" w:styleId="Encabezado">
    <w:name w:val="header"/>
    <w:basedOn w:val="Normal"/>
    <w:link w:val="EncabezadoCar"/>
    <w:uiPriority w:val="99"/>
    <w:rsid w:val="00894BA7"/>
    <w:pPr>
      <w:tabs>
        <w:tab w:val="center" w:pos="4419"/>
        <w:tab w:val="right" w:pos="8838"/>
      </w:tabs>
    </w:pPr>
    <w:rPr>
      <w:rFonts w:ascii="MS Sans Serif" w:hAnsi="MS Sans Serif"/>
    </w:rPr>
  </w:style>
  <w:style w:type="paragraph" w:styleId="Piedepgina">
    <w:name w:val="footer"/>
    <w:basedOn w:val="Normal"/>
    <w:link w:val="PiedepginaCar"/>
    <w:uiPriority w:val="99"/>
    <w:rsid w:val="005C6F7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6F77"/>
  </w:style>
  <w:style w:type="character" w:styleId="Nmerodelnea">
    <w:name w:val="line number"/>
    <w:basedOn w:val="Fuentedeprrafopredeter"/>
    <w:uiPriority w:val="99"/>
    <w:semiHidden/>
    <w:unhideWhenUsed/>
    <w:rsid w:val="00644EAC"/>
  </w:style>
  <w:style w:type="character" w:customStyle="1" w:styleId="PiedepginaCar">
    <w:name w:val="Pie de página Car"/>
    <w:basedOn w:val="Fuentedeprrafopredeter"/>
    <w:link w:val="Piedepgina"/>
    <w:uiPriority w:val="99"/>
    <w:rsid w:val="00644EAC"/>
    <w:rPr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7164"/>
    <w:rPr>
      <w:rFonts w:ascii="Cambria" w:eastAsia="Times New Roman" w:hAnsi="Cambria" w:cs="Times New Roman"/>
      <w:b/>
      <w:bCs/>
      <w:i/>
      <w:iCs/>
      <w:sz w:val="28"/>
      <w:szCs w:val="28"/>
      <w:lang w:val="es-MX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7716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77164"/>
    <w:rPr>
      <w:lang w:val="es-MX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7716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77164"/>
    <w:rPr>
      <w:lang w:val="es-MX" w:eastAsia="en-U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7716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77164"/>
    <w:rPr>
      <w:lang w:val="es-MX" w:eastAsia="en-U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7716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77164"/>
    <w:rPr>
      <w:sz w:val="16"/>
      <w:szCs w:val="16"/>
      <w:lang w:val="es-MX" w:eastAsia="en-US"/>
    </w:rPr>
  </w:style>
  <w:style w:type="character" w:styleId="Hipervnculo">
    <w:name w:val="Hyperlink"/>
    <w:basedOn w:val="Fuentedeprrafopredeter"/>
    <w:rsid w:val="00F771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58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8B8"/>
    <w:rPr>
      <w:rFonts w:ascii="Tahoma" w:hAnsi="Tahoma" w:cs="Tahoma"/>
      <w:sz w:val="16"/>
      <w:szCs w:val="16"/>
      <w:lang w:val="es-MX" w:eastAsia="en-US"/>
    </w:rPr>
  </w:style>
  <w:style w:type="paragraph" w:styleId="Prrafodelista">
    <w:name w:val="List Paragraph"/>
    <w:basedOn w:val="Normal"/>
    <w:uiPriority w:val="34"/>
    <w:qFormat/>
    <w:rsid w:val="00824C5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824C5A"/>
    <w:rPr>
      <w:rFonts w:ascii="Lucida Bright" w:hAnsi="Lucida Bright"/>
      <w:b/>
      <w:sz w:val="32"/>
      <w:lang w:val="es-MX" w:eastAsia="en-US"/>
    </w:rPr>
  </w:style>
  <w:style w:type="paragraph" w:customStyle="1" w:styleId="EstiloTextoindependienteAutomticoCarCarCar">
    <w:name w:val="Estilo Texto independiente + Automático Car Car Car"/>
    <w:basedOn w:val="Textoindependiente"/>
    <w:rsid w:val="00AE7A59"/>
    <w:pPr>
      <w:suppressAutoHyphens/>
      <w:spacing w:after="120" w:line="360" w:lineRule="auto"/>
      <w:ind w:firstLine="709"/>
    </w:pPr>
    <w:rPr>
      <w:rFonts w:ascii="Arial" w:eastAsia="SimSun" w:hAnsi="Arial"/>
      <w:color w:val="000000"/>
      <w:szCs w:val="24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72EEB"/>
    <w:rPr>
      <w:rFonts w:ascii="MS Sans Serif" w:hAnsi="MS Sans Serif"/>
      <w:lang w:val="es-MX" w:eastAsia="en-US"/>
    </w:rPr>
  </w:style>
  <w:style w:type="character" w:customStyle="1" w:styleId="TtuloCar">
    <w:name w:val="Título Car"/>
    <w:basedOn w:val="Fuentedeprrafopredeter"/>
    <w:link w:val="Ttulo"/>
    <w:rsid w:val="009D220B"/>
    <w:rPr>
      <w:b/>
      <w:sz w:val="24"/>
      <w:lang w:val="es-MX" w:eastAsia="en-US"/>
    </w:rPr>
  </w:style>
  <w:style w:type="character" w:styleId="Textoennegrita">
    <w:name w:val="Strong"/>
    <w:basedOn w:val="Fuentedeprrafopredeter"/>
    <w:qFormat/>
    <w:rsid w:val="009D220B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7570"/>
    <w:rPr>
      <w:rFonts w:asciiTheme="majorHAnsi" w:eastAsiaTheme="majorEastAsia" w:hAnsiTheme="majorHAnsi" w:cstheme="majorBidi"/>
      <w:i/>
      <w:iCs/>
      <w:color w:val="365F91" w:themeColor="accent1" w:themeShade="BF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2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SIDENCIA%20PROFESIONAL%202008\OPCIONES%20DE%20RESIDENCIA\1%20SECTOR%20SOCIAL%20Y%20PRODUCTIVO\lineamientos%20de%20form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3D7BAB-B5D2-46BE-B49D-0F9E5CBB9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lineamientos de forma</Template>
  <TotalTime>529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CUAUHTÉMOC</vt:lpstr>
    </vt:vector>
  </TitlesOfParts>
  <Company>Chapa</Company>
  <LinksUpToDate>false</LinksUpToDate>
  <CharactersWithSpaces>321</CharactersWithSpaces>
  <SharedDoc>false</SharedDoc>
  <HLinks>
    <vt:vector size="6" baseType="variant">
      <vt:variant>
        <vt:i4>6029398</vt:i4>
      </vt:variant>
      <vt:variant>
        <vt:i4>0</vt:i4>
      </vt:variant>
      <vt:variant>
        <vt:i4>0</vt:i4>
      </vt:variant>
      <vt:variant>
        <vt:i4>5</vt:i4>
      </vt:variant>
      <vt:variant>
        <vt:lpwstr>http://biblioweb.dgsca.unam.mx/libros/normas/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CUAUHTÉMOC</dc:title>
  <dc:creator>WinuE</dc:creator>
  <cp:lastModifiedBy>German Caraveo</cp:lastModifiedBy>
  <cp:revision>78</cp:revision>
  <cp:lastPrinted>2022-11-26T02:12:00Z</cp:lastPrinted>
  <dcterms:created xsi:type="dcterms:W3CDTF">2017-05-23T16:30:00Z</dcterms:created>
  <dcterms:modified xsi:type="dcterms:W3CDTF">2025-08-29T00:20:00Z</dcterms:modified>
</cp:coreProperties>
</file>